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3453" w14:textId="5231976E" w:rsidR="00831721" w:rsidRPr="00480D14" w:rsidRDefault="001C2C00" w:rsidP="001C2C00">
      <w:pPr>
        <w:tabs>
          <w:tab w:val="left" w:pos="7095"/>
        </w:tabs>
        <w:spacing w:before="120" w:after="0"/>
        <w:rPr>
          <w:rFonts w:ascii="Helvetica" w:hAnsi="Helvetica"/>
          <w:lang w:val="de-CH"/>
        </w:rPr>
      </w:pPr>
      <w:r w:rsidRPr="00480D14">
        <w:rPr>
          <w:rFonts w:ascii="Helvetica" w:hAnsi="Helvetica"/>
          <w:color w:val="000000" w:themeColor="text1"/>
          <w:lang w:val="de-CH"/>
        </w:rPr>
        <w:drawing>
          <wp:anchor distT="0" distB="0" distL="114300" distR="114300" simplePos="0" relativeHeight="251658239" behindDoc="1" locked="0" layoutInCell="1" allowOverlap="1" wp14:anchorId="3634651C" wp14:editId="5DB5FD10">
            <wp:simplePos x="0" y="0"/>
            <wp:positionH relativeFrom="page">
              <wp:align>right</wp:align>
            </wp:positionH>
            <wp:positionV relativeFrom="paragraph">
              <wp:posOffset>1787640</wp:posOffset>
            </wp:positionV>
            <wp:extent cx="7785100" cy="8597900"/>
            <wp:effectExtent l="0" t="0" r="6350" b="0"/>
            <wp:wrapNone/>
            <wp:docPr id="5845143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721" w:rsidRPr="00480D14">
        <w:rPr>
          <w:rFonts w:ascii="Helvetica" w:hAnsi="Helvetica"/>
          <w:lang w:val="de-CH"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77428CB" wp14:editId="46923820">
                <wp:simplePos x="0" y="0"/>
                <wp:positionH relativeFrom="page">
                  <wp:align>left</wp:align>
                </wp:positionH>
                <wp:positionV relativeFrom="paragraph">
                  <wp:posOffset>-724535</wp:posOffset>
                </wp:positionV>
                <wp:extent cx="8247380" cy="3670935"/>
                <wp:effectExtent l="0" t="0" r="1270" b="5715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67145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8DB5F" id="Graphique 17" o:spid="_x0000_s1026" alt="&quot;&quot;" style="position:absolute;margin-left:0;margin-top:-57.05pt;width:649.4pt;height:289.0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Pr="00480D14">
        <w:rPr>
          <w:rFonts w:ascii="Helvetica" w:hAnsi="Helvetica"/>
          <w:lang w:val="de-CH"/>
        </w:rPr>
        <w:tab/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9638"/>
      </w:tblGrid>
      <w:tr w:rsidR="00A66B18" w:rsidRPr="00480D14" w14:paraId="5DE9CC04" w14:textId="77777777" w:rsidTr="00A6783B">
        <w:trPr>
          <w:trHeight w:val="270"/>
          <w:jc w:val="center"/>
        </w:trPr>
        <w:tc>
          <w:tcPr>
            <w:tcW w:w="10800" w:type="dxa"/>
          </w:tcPr>
          <w:p w14:paraId="74042419" w14:textId="16CCB83A" w:rsidR="00A66B18" w:rsidRPr="00480D14" w:rsidRDefault="00A66B18" w:rsidP="002C6F83">
            <w:pPr>
              <w:pStyle w:val="Coordonnes"/>
              <w:ind w:left="0"/>
              <w:rPr>
                <w:rFonts w:ascii="Helvetica" w:hAnsi="Helvetica"/>
                <w:color w:val="000000" w:themeColor="text1"/>
                <w:lang w:val="de-CH"/>
              </w:rPr>
            </w:pPr>
          </w:p>
        </w:tc>
      </w:tr>
      <w:tr w:rsidR="00615018" w:rsidRPr="00480D14" w14:paraId="270FBB81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FA8B813" w14:textId="47212387" w:rsidR="001C2C00" w:rsidRPr="00480D14" w:rsidRDefault="001C2C00" w:rsidP="002C6F83">
            <w:pPr>
              <w:pStyle w:val="Coordonnes"/>
              <w:spacing w:before="100" w:beforeAutospacing="1"/>
              <w:rPr>
                <w:rFonts w:ascii="Helvetica" w:hAnsi="Helvetica"/>
                <w:sz w:val="72"/>
                <w:szCs w:val="52"/>
                <w:lang w:val="de-CH"/>
              </w:rPr>
            </w:pPr>
            <w:r w:rsidRPr="00480D14">
              <w:rPr>
                <w:rFonts w:ascii="Helvetica" w:hAnsi="Helvetica"/>
                <w:sz w:val="72"/>
                <w:szCs w:val="52"/>
                <w:lang w:val="de-CH"/>
              </w:rPr>
              <w:t>Bash - Getränkeautomat</w:t>
            </w:r>
          </w:p>
          <w:p w14:paraId="72CAB264" w14:textId="77777777" w:rsidR="001C2C00" w:rsidRPr="00480D14" w:rsidRDefault="001C2C00" w:rsidP="00A66B18">
            <w:pPr>
              <w:pStyle w:val="Coordonnes"/>
              <w:rPr>
                <w:rFonts w:ascii="Helvetica" w:hAnsi="Helvetica"/>
                <w:lang w:val="de-CH"/>
              </w:rPr>
            </w:pPr>
          </w:p>
          <w:p w14:paraId="6D4495E2" w14:textId="52BBF4BC" w:rsidR="00A66B18" w:rsidRPr="00480D14" w:rsidRDefault="001C2C00" w:rsidP="00A66B18">
            <w:pPr>
              <w:pStyle w:val="Coordonnes"/>
              <w:rPr>
                <w:rFonts w:ascii="Helvetica" w:hAnsi="Helvetica"/>
                <w:lang w:val="de-CH"/>
              </w:rPr>
            </w:pPr>
            <w:r w:rsidRPr="00480D14">
              <w:rPr>
                <w:rFonts w:ascii="Helvetica" w:hAnsi="Helvetica"/>
                <w:lang w:val="de-CH"/>
              </w:rPr>
              <w:t>Luca Fabian Burger</w:t>
            </w:r>
          </w:p>
          <w:p w14:paraId="7B36F689" w14:textId="3AB569E1" w:rsidR="003E24DF" w:rsidRPr="00480D14" w:rsidRDefault="001C2C00" w:rsidP="00A66B18">
            <w:pPr>
              <w:pStyle w:val="Coordonnes"/>
              <w:rPr>
                <w:rFonts w:ascii="Helvetica" w:hAnsi="Helvetica"/>
                <w:lang w:val="de-CH"/>
              </w:rPr>
            </w:pPr>
            <w:proofErr w:type="spellStart"/>
            <w:r w:rsidRPr="00480D14">
              <w:rPr>
                <w:rFonts w:ascii="Helvetica" w:hAnsi="Helvetica"/>
                <w:lang w:val="de-CH"/>
              </w:rPr>
              <w:t>Neba</w:t>
            </w:r>
            <w:proofErr w:type="spellEnd"/>
            <w:r w:rsidRPr="00480D14">
              <w:rPr>
                <w:rFonts w:ascii="Helvetica" w:hAnsi="Helvetica"/>
                <w:lang w:val="de-CH"/>
              </w:rPr>
              <w:t xml:space="preserve"> </w:t>
            </w:r>
            <w:proofErr w:type="spellStart"/>
            <w:r w:rsidRPr="00480D14">
              <w:rPr>
                <w:rFonts w:ascii="Helvetica" w:hAnsi="Helvetica"/>
                <w:lang w:val="de-CH"/>
              </w:rPr>
              <w:t>dr</w:t>
            </w:r>
            <w:proofErr w:type="spellEnd"/>
            <w:r w:rsidRPr="00480D14">
              <w:rPr>
                <w:rFonts w:ascii="Helvetica" w:hAnsi="Helvetica"/>
                <w:lang w:val="de-CH"/>
              </w:rPr>
              <w:t xml:space="preserve"> </w:t>
            </w:r>
            <w:proofErr w:type="spellStart"/>
            <w:r w:rsidRPr="00480D14">
              <w:rPr>
                <w:rFonts w:ascii="Helvetica" w:hAnsi="Helvetica"/>
                <w:lang w:val="de-CH"/>
              </w:rPr>
              <w:t>Rüfi</w:t>
            </w:r>
            <w:proofErr w:type="spellEnd"/>
            <w:r w:rsidRPr="00480D14">
              <w:rPr>
                <w:rFonts w:ascii="Helvetica" w:hAnsi="Helvetica"/>
                <w:lang w:val="de-CH"/>
              </w:rPr>
              <w:t xml:space="preserve"> 14</w:t>
            </w:r>
          </w:p>
          <w:p w14:paraId="069CD44B" w14:textId="45A7BF14" w:rsidR="003E24DF" w:rsidRPr="00480D14" w:rsidRDefault="001C2C00" w:rsidP="00A66B18">
            <w:pPr>
              <w:pStyle w:val="Coordonnes"/>
              <w:rPr>
                <w:rStyle w:val="Fett"/>
                <w:rFonts w:ascii="Helvetica" w:hAnsi="Helvetica"/>
                <w:b w:val="0"/>
                <w:bCs w:val="0"/>
                <w:lang w:val="de-CH"/>
              </w:rPr>
            </w:pPr>
            <w:r w:rsidRPr="00480D14">
              <w:rPr>
                <w:rStyle w:val="Fett"/>
                <w:rFonts w:ascii="Helvetica" w:hAnsi="Helvetica"/>
                <w:b w:val="0"/>
                <w:bCs w:val="0"/>
                <w:lang w:val="de-CH"/>
              </w:rPr>
              <w:t>7203 Trimmis</w:t>
            </w:r>
          </w:p>
          <w:p w14:paraId="0FDF793C" w14:textId="3E27DC40" w:rsidR="001C2C00" w:rsidRPr="00480D14" w:rsidRDefault="001C2C00" w:rsidP="00A66B18">
            <w:pPr>
              <w:pStyle w:val="Coordonnes"/>
              <w:rPr>
                <w:rFonts w:ascii="Helvetica" w:hAnsi="Helvetica"/>
                <w:lang w:val="de-CH"/>
              </w:rPr>
            </w:pPr>
          </w:p>
          <w:p w14:paraId="4988F1B9" w14:textId="7030FA69" w:rsidR="003E24DF" w:rsidRPr="00480D14" w:rsidRDefault="001C2C00" w:rsidP="00A66B18">
            <w:pPr>
              <w:pStyle w:val="Coordonnes"/>
              <w:rPr>
                <w:rFonts w:ascii="Helvetica" w:hAnsi="Helvetica"/>
                <w:lang w:val="de-CH"/>
              </w:rPr>
            </w:pPr>
            <w:r w:rsidRPr="00480D14">
              <w:rPr>
                <w:rStyle w:val="Fett"/>
                <w:rFonts w:ascii="Helvetica" w:hAnsi="Helvetica"/>
                <w:b w:val="0"/>
                <w:bCs w:val="0"/>
                <w:lang w:val="de-CH"/>
              </w:rPr>
              <w:t>076 306 72 03</w:t>
            </w:r>
          </w:p>
          <w:p w14:paraId="25AE340E" w14:textId="5C66118B" w:rsidR="003E24DF" w:rsidRPr="00480D14" w:rsidRDefault="001C2C00" w:rsidP="00A66B18">
            <w:pPr>
              <w:pStyle w:val="Coordonnes"/>
              <w:rPr>
                <w:rFonts w:ascii="Helvetica" w:hAnsi="Helvetica"/>
                <w:color w:val="000000" w:themeColor="text1"/>
                <w:lang w:val="de-CH"/>
              </w:rPr>
            </w:pPr>
            <w:proofErr w:type="spellStart"/>
            <w:r w:rsidRPr="00480D14">
              <w:rPr>
                <w:rFonts w:ascii="Helvetica" w:hAnsi="Helvetica"/>
                <w:lang w:val="de-CH"/>
              </w:rPr>
              <w:t>Photofuel.tech</w:t>
            </w:r>
            <w:proofErr w:type="spellEnd"/>
          </w:p>
        </w:tc>
      </w:tr>
    </w:tbl>
    <w:p w14:paraId="2199031B" w14:textId="00BF9E89" w:rsidR="00A66B18" w:rsidRPr="00480D14" w:rsidRDefault="00A66B18">
      <w:pPr>
        <w:rPr>
          <w:rFonts w:ascii="Helvetica" w:hAnsi="Helvetica"/>
          <w:lang w:val="de-CH"/>
        </w:rPr>
      </w:pPr>
    </w:p>
    <w:p w14:paraId="1FA5FCB6" w14:textId="1DD08621" w:rsidR="001C2C00" w:rsidRPr="00480D14" w:rsidRDefault="001C2C00">
      <w:pPr>
        <w:spacing w:before="0" w:after="0"/>
        <w:ind w:left="0" w:right="0"/>
        <w:rPr>
          <w:rFonts w:ascii="Helvetica" w:hAnsi="Helvetica"/>
          <w:b/>
          <w:bCs/>
          <w:color w:val="000000" w:themeColor="text1"/>
          <w:lang w:val="de-CH"/>
        </w:rPr>
      </w:pPr>
      <w:r w:rsidRPr="00480D14">
        <w:rPr>
          <w:rFonts w:ascii="Helvetica" w:hAnsi="Helvetica"/>
          <w:color w:val="000000" w:themeColor="text1"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65B7B" wp14:editId="40D5058E">
                <wp:simplePos x="0" y="0"/>
                <wp:positionH relativeFrom="margin">
                  <wp:align>center</wp:align>
                </wp:positionH>
                <wp:positionV relativeFrom="paragraph">
                  <wp:posOffset>6032164</wp:posOffset>
                </wp:positionV>
                <wp:extent cx="2911928" cy="660400"/>
                <wp:effectExtent l="0" t="0" r="0" b="6350"/>
                <wp:wrapNone/>
                <wp:docPr id="952961119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928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2329B" w14:textId="208B899E" w:rsidR="001C2C00" w:rsidRPr="001C2C00" w:rsidRDefault="001C2C00" w:rsidP="001C2C00">
                            <w:pPr>
                              <w:ind w:left="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Bild generiert von Microsoft Copilot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B65B7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474.95pt;width:229.3pt;height:5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" filled="f" stroked="f" strokeweight=".5pt">
                <v:textbox>
                  <w:txbxContent>
                    <w:p w14:paraId="6BD2329B" w14:textId="208B899E" w:rsidR="001C2C00" w:rsidRPr="001C2C00" w:rsidRDefault="001C2C00" w:rsidP="001C2C00">
                      <w:pPr>
                        <w:ind w:left="0"/>
                        <w:jc w:val="center"/>
                        <w:rPr>
                          <w:color w:val="FFFFFF" w:themeColor="background1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lang w:val="de-DE"/>
                        </w:rPr>
                        <w:t>Bild generiert von Microsoft Copilot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0D14">
        <w:rPr>
          <w:rFonts w:ascii="Helvetica" w:hAnsi="Helvetica"/>
          <w:color w:val="000000" w:themeColor="text1"/>
          <w:lang w:val="de-CH"/>
        </w:rPr>
        <w:br w:type="page"/>
      </w:r>
    </w:p>
    <w:sdt>
      <w:sdtPr>
        <w:id w:val="-421419350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auto"/>
          <w:sz w:val="22"/>
          <w:szCs w:val="22"/>
        </w:rPr>
      </w:sdtEndPr>
      <w:sdtContent>
        <w:p w14:paraId="3194E2F4" w14:textId="1B96636D" w:rsidR="001C2C00" w:rsidRPr="00480D14" w:rsidRDefault="001C2C00">
          <w:pPr>
            <w:pStyle w:val="Inhaltsverzeichnisberschrift"/>
          </w:pPr>
          <w:r w:rsidRPr="00480D14">
            <w:t>Inhaltsverzeichnis</w:t>
          </w:r>
        </w:p>
        <w:p w14:paraId="37D373FF" w14:textId="77777777" w:rsidR="001C2C00" w:rsidRPr="00480D14" w:rsidRDefault="001C2C00">
          <w:pPr>
            <w:pStyle w:val="Verzeichnis1"/>
            <w:rPr>
              <w:rFonts w:ascii="Helvetica" w:hAnsi="Helvetica"/>
            </w:rPr>
          </w:pPr>
          <w:sdt>
            <w:sdtPr>
              <w:rPr>
                <w:rFonts w:ascii="Helvetica" w:hAnsi="Helvetica"/>
                <w:b/>
                <w:bCs/>
              </w:rPr>
              <w:id w:val="183865962"/>
              <w:placeholder>
                <w:docPart w:val="155B024813DF41E98E2A8365369C2641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  <w:b/>
                  <w:bCs/>
                </w:rPr>
                <w:t>Geben Sie die Kapitelüberschrift ein (Stufe 1)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  <w:b/>
              <w:bCs/>
            </w:rPr>
            <w:t>1</w:t>
          </w:r>
        </w:p>
        <w:p w14:paraId="4615D0CF" w14:textId="77777777" w:rsidR="001C2C00" w:rsidRPr="00480D14" w:rsidRDefault="001C2C00">
          <w:pPr>
            <w:pStyle w:val="Verzeichnis2"/>
            <w:ind w:left="216"/>
            <w:rPr>
              <w:rFonts w:ascii="Helvetica" w:hAnsi="Helvetica"/>
            </w:rPr>
          </w:pPr>
          <w:sdt>
            <w:sdtPr>
              <w:rPr>
                <w:rFonts w:ascii="Helvetica" w:hAnsi="Helvetica"/>
              </w:rPr>
              <w:id w:val="1667506712"/>
              <w:placeholder>
                <w:docPart w:val="EA0C2EE117DE4D74B9A75F963C7FA702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</w:rPr>
                <w:t>Geben Sie die Kapitelüberschrift ein (Stufe 2)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</w:rPr>
            <w:t>2</w:t>
          </w:r>
        </w:p>
        <w:p w14:paraId="4DF86080" w14:textId="77777777" w:rsidR="001C2C00" w:rsidRPr="00480D14" w:rsidRDefault="001C2C00">
          <w:pPr>
            <w:pStyle w:val="Verzeichnis3"/>
            <w:ind w:left="446"/>
            <w:rPr>
              <w:rFonts w:ascii="Helvetica" w:hAnsi="Helvetica"/>
            </w:rPr>
          </w:pPr>
          <w:sdt>
            <w:sdtPr>
              <w:rPr>
                <w:rFonts w:ascii="Helvetica" w:hAnsi="Helvetica"/>
              </w:rPr>
              <w:id w:val="93059032"/>
              <w:placeholder>
                <w:docPart w:val="07C73531366142E6B1D4C07928B31F80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</w:rPr>
                <w:t>Geben Sie die Kapitelüberschrift ein (Stufe 3)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</w:rPr>
            <w:t>3</w:t>
          </w:r>
        </w:p>
        <w:p w14:paraId="4C9AFD65" w14:textId="77777777" w:rsidR="001C2C00" w:rsidRPr="00480D14" w:rsidRDefault="001C2C00">
          <w:pPr>
            <w:pStyle w:val="Verzeichnis1"/>
            <w:rPr>
              <w:rFonts w:ascii="Helvetica" w:hAnsi="Helvetica"/>
            </w:rPr>
          </w:pPr>
          <w:sdt>
            <w:sdtPr>
              <w:rPr>
                <w:rFonts w:ascii="Helvetica" w:hAnsi="Helvetica"/>
                <w:b/>
                <w:bCs/>
              </w:rPr>
              <w:id w:val="183865966"/>
              <w:placeholder>
                <w:docPart w:val="155B024813DF41E98E2A8365369C2641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  <w:b/>
                  <w:bCs/>
                </w:rPr>
                <w:t>Geben Sie die Kapitelüberschrift ein (Stufe 1)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  <w:b/>
              <w:bCs/>
            </w:rPr>
            <w:t>4</w:t>
          </w:r>
        </w:p>
        <w:p w14:paraId="70F7DEEF" w14:textId="77777777" w:rsidR="001C2C00" w:rsidRPr="00480D14" w:rsidRDefault="001C2C00">
          <w:pPr>
            <w:pStyle w:val="Verzeichnis2"/>
            <w:ind w:left="216"/>
            <w:rPr>
              <w:rFonts w:ascii="Helvetica" w:hAnsi="Helvetica"/>
            </w:rPr>
          </w:pPr>
          <w:sdt>
            <w:sdtPr>
              <w:rPr>
                <w:rFonts w:ascii="Helvetica" w:hAnsi="Helvetica"/>
              </w:rPr>
              <w:id w:val="93059040"/>
              <w:placeholder>
                <w:docPart w:val="EA0C2EE117DE4D74B9A75F963C7FA702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</w:rPr>
                <w:t>Geben Sie die Kapitelüberschrift ein (Stufe 2)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</w:rPr>
            <w:t>5</w:t>
          </w:r>
        </w:p>
        <w:p w14:paraId="70306F75" w14:textId="25A73B30" w:rsidR="001C2C00" w:rsidRPr="00480D14" w:rsidRDefault="001C2C00">
          <w:pPr>
            <w:pStyle w:val="Verzeichnis3"/>
            <w:ind w:left="446"/>
            <w:rPr>
              <w:rFonts w:ascii="Helvetica" w:hAnsi="Helvetica"/>
            </w:rPr>
          </w:pPr>
          <w:sdt>
            <w:sdtPr>
              <w:rPr>
                <w:rFonts w:ascii="Helvetica" w:hAnsi="Helvetica"/>
              </w:rPr>
              <w:id w:val="93059044"/>
              <w:placeholder>
                <w:docPart w:val="07C73531366142E6B1D4C07928B31F80"/>
              </w:placeholder>
              <w:temporary/>
              <w:showingPlcHdr/>
            </w:sdtPr>
            <w:sdtContent>
              <w:r w:rsidRPr="00480D14">
                <w:rPr>
                  <w:rFonts w:ascii="Helvetica" w:hAnsi="Helvetica"/>
                </w:rPr>
                <w:t>Geben Sie die Kapitelüberschrift ein (Stufe 3)</w:t>
              </w:r>
            </w:sdtContent>
          </w:sdt>
          <w:r w:rsidRPr="00480D14">
            <w:rPr>
              <w:rFonts w:ascii="Helvetica" w:hAnsi="Helvetica"/>
            </w:rPr>
            <w:ptab w:relativeTo="margin" w:alignment="right" w:leader="dot"/>
          </w:r>
          <w:r w:rsidRPr="00480D14">
            <w:rPr>
              <w:rFonts w:ascii="Helvetica" w:hAnsi="Helvetica"/>
            </w:rPr>
            <w:t>6</w:t>
          </w:r>
        </w:p>
      </w:sdtContent>
    </w:sdt>
    <w:p w14:paraId="60201C1E" w14:textId="561D0434" w:rsidR="002C6F83" w:rsidRPr="00480D14" w:rsidRDefault="002C6F83" w:rsidP="00AA36DE">
      <w:pPr>
        <w:pStyle w:val="berschrift1"/>
        <w:rPr>
          <w:lang w:val="de-CH"/>
        </w:rPr>
      </w:pPr>
      <w:r w:rsidRPr="00480D14">
        <w:rPr>
          <w:lang w:val="de-CH"/>
        </w:rPr>
        <w:br w:type="page"/>
      </w:r>
      <w:r w:rsidR="00D87EAC" w:rsidRPr="00480D14">
        <w:rPr>
          <w:lang w:val="de-CH"/>
        </w:rPr>
        <w:lastRenderedPageBreak/>
        <w:t>Versionierung</w:t>
      </w:r>
    </w:p>
    <w:p w14:paraId="4573D7D8" w14:textId="0A545749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Kontaktdaten</w:t>
      </w:r>
    </w:p>
    <w:p w14:paraId="668C2A21" w14:textId="39C7BA0C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Planung</w:t>
      </w:r>
    </w:p>
    <w:p w14:paraId="537F13C1" w14:textId="0C77BA4B" w:rsidR="00D87EAC" w:rsidRPr="00480D14" w:rsidRDefault="00D87EAC" w:rsidP="00480D14">
      <w:pPr>
        <w:pStyle w:val="berschrift2"/>
        <w:rPr>
          <w:lang w:val="de-CH"/>
        </w:rPr>
      </w:pPr>
      <w:r w:rsidRPr="00480D14">
        <w:rPr>
          <w:lang w:val="de-CH"/>
        </w:rPr>
        <w:t>Lastenheft</w:t>
      </w:r>
    </w:p>
    <w:p w14:paraId="749A0734" w14:textId="5743AA90" w:rsidR="00D87EAC" w:rsidRPr="00480D14" w:rsidRDefault="00D87EAC" w:rsidP="00480D14">
      <w:pPr>
        <w:pStyle w:val="berschrift2"/>
        <w:rPr>
          <w:lang w:val="de-CH"/>
        </w:rPr>
      </w:pPr>
      <w:r w:rsidRPr="00480D14">
        <w:rPr>
          <w:lang w:val="de-CH"/>
        </w:rPr>
        <w:t>Pflichtenheft</w:t>
      </w:r>
    </w:p>
    <w:p w14:paraId="65DAE82D" w14:textId="43AC1A86" w:rsidR="00D87EAC" w:rsidRPr="00480D14" w:rsidRDefault="00D87EAC" w:rsidP="00480D14">
      <w:pPr>
        <w:pStyle w:val="berschrift2"/>
        <w:rPr>
          <w:lang w:val="de-CH"/>
        </w:rPr>
      </w:pPr>
      <w:r w:rsidRPr="00480D14">
        <w:rPr>
          <w:lang w:val="de-CH"/>
        </w:rPr>
        <w:t>Struktogramm</w:t>
      </w:r>
    </w:p>
    <w:p w14:paraId="72CBA852" w14:textId="2A598BF0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Funktionsdefinition</w:t>
      </w:r>
    </w:p>
    <w:p w14:paraId="1179A337" w14:textId="25806CED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Funktionsbeschreib</w:t>
      </w:r>
    </w:p>
    <w:p w14:paraId="7D3E7395" w14:textId="51352C8A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Beispielausgabe</w:t>
      </w:r>
    </w:p>
    <w:p w14:paraId="4707CBC0" w14:textId="202C461D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Debugging</w:t>
      </w:r>
    </w:p>
    <w:p w14:paraId="5AB45917" w14:textId="14C66E2A" w:rsidR="00D87EAC" w:rsidRPr="00480D14" w:rsidRDefault="00D87EAC" w:rsidP="00AA36DE">
      <w:pPr>
        <w:pStyle w:val="berschrift1"/>
        <w:rPr>
          <w:lang w:val="de-CH"/>
        </w:rPr>
      </w:pPr>
      <w:r w:rsidRPr="00480D14">
        <w:rPr>
          <w:lang w:val="de-CH"/>
        </w:rPr>
        <w:t>Fazit</w:t>
      </w:r>
    </w:p>
    <w:p w14:paraId="3D2F9DAC" w14:textId="77777777" w:rsidR="00480D14" w:rsidRPr="00480D14" w:rsidRDefault="00D87EAC" w:rsidP="00480D14">
      <w:pPr>
        <w:pStyle w:val="berschrift1"/>
        <w:rPr>
          <w:lang w:val="de-CH"/>
        </w:rPr>
      </w:pPr>
      <w:r w:rsidRPr="00480D14">
        <w:rPr>
          <w:lang w:val="de-CH"/>
        </w:rPr>
        <w:t>Anhang</w:t>
      </w:r>
    </w:p>
    <w:p w14:paraId="58944CFE" w14:textId="04369646" w:rsidR="00D87EAC" w:rsidRPr="00480D14" w:rsidRDefault="00D87EAC" w:rsidP="00480D14">
      <w:pPr>
        <w:pStyle w:val="berschrift2"/>
        <w:rPr>
          <w:lang w:val="de-CH"/>
        </w:rPr>
      </w:pPr>
      <w:r w:rsidRPr="00480D14">
        <w:rPr>
          <w:lang w:val="de-CH"/>
        </w:rPr>
        <w:t>Code</w:t>
      </w:r>
    </w:p>
    <w:p w14:paraId="5FA4B5E8" w14:textId="1F171B1A" w:rsidR="00D87EAC" w:rsidRPr="00480D14" w:rsidRDefault="00D87EAC" w:rsidP="00480D14">
      <w:pPr>
        <w:pStyle w:val="berschrift2"/>
        <w:rPr>
          <w:lang w:val="de-CH"/>
        </w:rPr>
      </w:pPr>
      <w:proofErr w:type="spellStart"/>
      <w:r w:rsidRPr="00480D14">
        <w:rPr>
          <w:lang w:val="de-CH"/>
        </w:rPr>
        <w:t>Readme.mnd</w:t>
      </w:r>
      <w:proofErr w:type="spellEnd"/>
    </w:p>
    <w:sectPr w:rsidR="00D87EAC" w:rsidRPr="00480D14" w:rsidSect="002C6F83">
      <w:pgSz w:w="11906" w:h="16838" w:code="9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5E43A" w14:textId="77777777" w:rsidR="00380AF8" w:rsidRDefault="00380AF8" w:rsidP="00A66B18">
      <w:pPr>
        <w:spacing w:before="0" w:after="0"/>
      </w:pPr>
      <w:r>
        <w:separator/>
      </w:r>
    </w:p>
  </w:endnote>
  <w:endnote w:type="continuationSeparator" w:id="0">
    <w:p w14:paraId="392349E4" w14:textId="77777777" w:rsidR="00380AF8" w:rsidRDefault="00380AF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D9DD2" w14:textId="77777777" w:rsidR="00380AF8" w:rsidRDefault="00380AF8" w:rsidP="00A66B18">
      <w:pPr>
        <w:spacing w:before="0" w:after="0"/>
      </w:pPr>
      <w:r>
        <w:separator/>
      </w:r>
    </w:p>
  </w:footnote>
  <w:footnote w:type="continuationSeparator" w:id="0">
    <w:p w14:paraId="4464D0CC" w14:textId="77777777" w:rsidR="00380AF8" w:rsidRDefault="00380AF8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00"/>
    <w:rsid w:val="00030C2F"/>
    <w:rsid w:val="00083BAA"/>
    <w:rsid w:val="0010680C"/>
    <w:rsid w:val="00152B0B"/>
    <w:rsid w:val="001766D6"/>
    <w:rsid w:val="00192419"/>
    <w:rsid w:val="001C270D"/>
    <w:rsid w:val="001C2C00"/>
    <w:rsid w:val="001E2320"/>
    <w:rsid w:val="00214E28"/>
    <w:rsid w:val="002C6F83"/>
    <w:rsid w:val="00352B81"/>
    <w:rsid w:val="00380AF8"/>
    <w:rsid w:val="00394757"/>
    <w:rsid w:val="003A0150"/>
    <w:rsid w:val="003E24DF"/>
    <w:rsid w:val="0041428F"/>
    <w:rsid w:val="00480D14"/>
    <w:rsid w:val="004A2B0D"/>
    <w:rsid w:val="005C2210"/>
    <w:rsid w:val="00615018"/>
    <w:rsid w:val="0062123A"/>
    <w:rsid w:val="00646E75"/>
    <w:rsid w:val="006F6F10"/>
    <w:rsid w:val="00755544"/>
    <w:rsid w:val="00783E79"/>
    <w:rsid w:val="007B5AE8"/>
    <w:rsid w:val="007F5192"/>
    <w:rsid w:val="00831721"/>
    <w:rsid w:val="00862A06"/>
    <w:rsid w:val="00A26FE7"/>
    <w:rsid w:val="00A66B18"/>
    <w:rsid w:val="00A6783B"/>
    <w:rsid w:val="00A96CF8"/>
    <w:rsid w:val="00AA089B"/>
    <w:rsid w:val="00AA36DE"/>
    <w:rsid w:val="00AE1388"/>
    <w:rsid w:val="00AF3982"/>
    <w:rsid w:val="00B50294"/>
    <w:rsid w:val="00B57D6E"/>
    <w:rsid w:val="00B93312"/>
    <w:rsid w:val="00C1609F"/>
    <w:rsid w:val="00C701F7"/>
    <w:rsid w:val="00C70786"/>
    <w:rsid w:val="00CF7CAF"/>
    <w:rsid w:val="00D10958"/>
    <w:rsid w:val="00D66593"/>
    <w:rsid w:val="00D87EAC"/>
    <w:rsid w:val="00DB7F63"/>
    <w:rsid w:val="00DE6DA2"/>
    <w:rsid w:val="00DF2D30"/>
    <w:rsid w:val="00E14F89"/>
    <w:rsid w:val="00E4786A"/>
    <w:rsid w:val="00E55D74"/>
    <w:rsid w:val="00E6540C"/>
    <w:rsid w:val="00E75F6A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B4B30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AA36DE"/>
    <w:pPr>
      <w:spacing w:before="0"/>
      <w:ind w:left="0" w:right="0"/>
      <w:contextualSpacing/>
      <w:outlineLvl w:val="0"/>
    </w:pPr>
    <w:rPr>
      <w:rFonts w:ascii="Helvetica" w:eastAsiaTheme="majorEastAsia" w:hAnsi="Helvetica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6DE"/>
    <w:pPr>
      <w:keepNext/>
      <w:keepLines/>
      <w:spacing w:after="0"/>
      <w:outlineLvl w:val="1"/>
    </w:pPr>
    <w:rPr>
      <w:rFonts w:ascii="Helvetica" w:eastAsiaTheme="majorEastAsia" w:hAnsi="Helvetica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AA36DE"/>
    <w:rPr>
      <w:rFonts w:ascii="Helvetica" w:eastAsiaTheme="majorEastAsia" w:hAnsi="Helvetica" w:cstheme="majorBidi"/>
      <w:caps/>
      <w:color w:val="112F51" w:themeColor="accent1" w:themeShade="BF"/>
      <w:kern w:val="20"/>
      <w:szCs w:val="20"/>
    </w:rPr>
  </w:style>
  <w:style w:type="paragraph" w:customStyle="1" w:styleId="Destinataire">
    <w:name w:val="Destinataire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6DE"/>
    <w:rPr>
      <w:rFonts w:ascii="Helvetica" w:eastAsiaTheme="majorEastAsia" w:hAnsi="Helvetica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2C00"/>
    <w:pPr>
      <w:keepNext/>
      <w:keepLines/>
      <w:spacing w:before="240" w:after="0" w:line="259" w:lineRule="auto"/>
      <w:contextualSpacing w:val="0"/>
      <w:outlineLvl w:val="9"/>
    </w:pPr>
    <w:rPr>
      <w:caps w:val="0"/>
      <w:kern w:val="0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1C2C00"/>
    <w:pPr>
      <w:spacing w:before="0" w:after="100" w:line="259" w:lineRule="auto"/>
      <w:ind w:left="220" w:right="0"/>
    </w:pPr>
    <w:rPr>
      <w:rFonts w:eastAsiaTheme="minorEastAsia" w:cs="Times New Roman"/>
      <w:color w:val="auto"/>
      <w:kern w:val="0"/>
      <w:sz w:val="22"/>
      <w:szCs w:val="2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C2C00"/>
    <w:pPr>
      <w:spacing w:before="0" w:after="100" w:line="259" w:lineRule="auto"/>
      <w:ind w:left="0" w:right="0"/>
    </w:pPr>
    <w:rPr>
      <w:rFonts w:eastAsiaTheme="minorEastAsia" w:cs="Times New Roman"/>
      <w:color w:val="auto"/>
      <w:kern w:val="0"/>
      <w:sz w:val="22"/>
      <w:szCs w:val="22"/>
      <w:lang w:val="de-CH"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C2C00"/>
    <w:pPr>
      <w:spacing w:before="0" w:after="100" w:line="259" w:lineRule="auto"/>
      <w:ind w:left="440" w:right="0"/>
    </w:pPr>
    <w:rPr>
      <w:rFonts w:eastAsiaTheme="minorEastAsia" w:cs="Times New Roman"/>
      <w:color w:val="auto"/>
      <w:kern w:val="0"/>
      <w:sz w:val="22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b\AppData\Local\Microsoft\Office\16.0\DTS\de-CH%7b95FDF89F-7517-4923-B7F2-EF3C8B06A670%7d\%7b8E0A8EC2-012B-4C62-83C9-2F554158BF95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5B024813DF41E98E2A8365369C26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B4D2B-0723-445B-8DB5-2A8295065E03}"/>
      </w:docPartPr>
      <w:docPartBody>
        <w:p w:rsidR="00000000" w:rsidRDefault="00850FF2" w:rsidP="00850FF2">
          <w:pPr>
            <w:pStyle w:val="155B024813DF41E98E2A8365369C2641"/>
          </w:pPr>
          <w:r>
            <w:rPr>
              <w:lang w:val="de-DE"/>
            </w:rPr>
            <w:t>Geben Sie die Kapitelüberschrift ein (Stufe 1)</w:t>
          </w:r>
        </w:p>
      </w:docPartBody>
    </w:docPart>
    <w:docPart>
      <w:docPartPr>
        <w:name w:val="EA0C2EE117DE4D74B9A75F963C7FA7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540FD3-D383-4ED4-ABA1-98AE91F24ACD}"/>
      </w:docPartPr>
      <w:docPartBody>
        <w:p w:rsidR="00000000" w:rsidRDefault="00850FF2" w:rsidP="00850FF2">
          <w:pPr>
            <w:pStyle w:val="EA0C2EE117DE4D74B9A75F963C7FA702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07C73531366142E6B1D4C07928B31F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05B97E-96C3-49B5-B622-CD108DFCE47E}"/>
      </w:docPartPr>
      <w:docPartBody>
        <w:p w:rsidR="00000000" w:rsidRDefault="00850FF2" w:rsidP="00850FF2">
          <w:pPr>
            <w:pStyle w:val="07C73531366142E6B1D4C07928B31F80"/>
          </w:pPr>
          <w:r>
            <w:rPr>
              <w:lang w:val="de-DE"/>
            </w:rP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F2"/>
    <w:rsid w:val="00850FF2"/>
    <w:rsid w:val="00B10165"/>
    <w:rsid w:val="00DB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B7E6891F7C1544F885E73093C50B6136">
    <w:name w:val="B7E6891F7C1544F885E73093C50B6136"/>
  </w:style>
  <w:style w:type="paragraph" w:customStyle="1" w:styleId="B5E7B608042D473E9A227F1C4298210D">
    <w:name w:val="B5E7B608042D473E9A227F1C4298210D"/>
  </w:style>
  <w:style w:type="character" w:styleId="Fett">
    <w:name w:val="Strong"/>
    <w:basedOn w:val="Absatz-Standardschriftart"/>
    <w:uiPriority w:val="1"/>
    <w:rPr>
      <w:b/>
      <w:bCs/>
    </w:rPr>
  </w:style>
  <w:style w:type="paragraph" w:customStyle="1" w:styleId="1B812A1F05F94D13876A8543AFD27809">
    <w:name w:val="1B812A1F05F94D13876A8543AFD27809"/>
  </w:style>
  <w:style w:type="paragraph" w:customStyle="1" w:styleId="B71431FDE23244D09C9DCF5A9AA38914">
    <w:name w:val="B71431FDE23244D09C9DCF5A9AA38914"/>
  </w:style>
  <w:style w:type="paragraph" w:customStyle="1" w:styleId="95CA7D7FAE30447CAEBAB8E5D06307A2">
    <w:name w:val="95CA7D7FAE30447CAEBAB8E5D06307A2"/>
  </w:style>
  <w:style w:type="paragraph" w:customStyle="1" w:styleId="D91050112576474190E4A3F5677A3A34">
    <w:name w:val="D91050112576474190E4A3F5677A3A34"/>
  </w:style>
  <w:style w:type="paragraph" w:customStyle="1" w:styleId="9003440FC72449D9968A7EF2D5414525">
    <w:name w:val="9003440FC72449D9968A7EF2D5414525"/>
  </w:style>
  <w:style w:type="paragraph" w:customStyle="1" w:styleId="C237151C33BE40259826BA5423FCC846">
    <w:name w:val="C237151C33BE40259826BA5423FCC846"/>
  </w:style>
  <w:style w:type="paragraph" w:customStyle="1" w:styleId="604813B5FA524A0A9F5019A5E111D04B">
    <w:name w:val="604813B5FA524A0A9F5019A5E111D04B"/>
  </w:style>
  <w:style w:type="paragraph" w:customStyle="1" w:styleId="EFE4762EE3D14AB4B3089C01906697FF">
    <w:name w:val="EFE4762EE3D14AB4B3089C01906697FF"/>
  </w:style>
  <w:style w:type="paragraph" w:customStyle="1" w:styleId="465DB08DB71946A494B5F89D09DC09DA">
    <w:name w:val="465DB08DB71946A494B5F89D09DC09DA"/>
  </w:style>
  <w:style w:type="paragraph" w:customStyle="1" w:styleId="EB85A2BA82884B84830891F8BD47A8D9">
    <w:name w:val="EB85A2BA82884B84830891F8BD47A8D9"/>
  </w:style>
  <w:style w:type="paragraph" w:customStyle="1" w:styleId="155B024813DF41E98E2A8365369C2641">
    <w:name w:val="155B024813DF41E98E2A8365369C2641"/>
    <w:rsid w:val="00850FF2"/>
  </w:style>
  <w:style w:type="paragraph" w:customStyle="1" w:styleId="EA0C2EE117DE4D74B9A75F963C7FA702">
    <w:name w:val="EA0C2EE117DE4D74B9A75F963C7FA702"/>
    <w:rsid w:val="00850FF2"/>
  </w:style>
  <w:style w:type="paragraph" w:customStyle="1" w:styleId="07C73531366142E6B1D4C07928B31F80">
    <w:name w:val="07C73531366142E6B1D4C07928B31F80"/>
    <w:rsid w:val="00850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{8E0A8EC2-012B-4C62-83C9-2F554158BF95}tf56348247_win32.dotx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2024-05-28T07:17:00Z</dcterms:created>
  <dcterms:modified xsi:type="dcterms:W3CDTF">2024-05-28T07:38:00Z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